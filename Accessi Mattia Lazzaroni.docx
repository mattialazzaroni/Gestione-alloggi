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309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Ciao,</w:t>
      </w:r>
    </w:p>
    <w:p w:rsidR="009C3309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eccoti i parametri per l'accesso all'hosting samtinfo per il tuo progetto:</w:t>
      </w:r>
    </w:p>
    <w:p w:rsidR="009C3309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P.F, Stampa anche un</w:t>
      </w:r>
      <w:r w:rsidR="00222A10">
        <w:rPr>
          <w:rFonts w:ascii="Calibri" w:hAnsi="Calibri" w:cs="Calibri"/>
          <w:lang w:val="it"/>
        </w:rPr>
        <w:t>a copia cartacea da archiviare</w:t>
      </w:r>
    </w:p>
    <w:p w:rsidR="00222A10" w:rsidRDefault="00222A10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p w:rsidR="009C3309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FTP:</w:t>
      </w:r>
    </w:p>
    <w:p w:rsidR="000D4B08" w:rsidRDefault="000D4B08" w:rsidP="000D4B0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Host</w:t>
      </w:r>
    </w:p>
    <w:p w:rsidR="009C3309" w:rsidRPr="000D4B08" w:rsidRDefault="009C3309" w:rsidP="000D4B0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 w:rsidRPr="000D4B08">
        <w:rPr>
          <w:rFonts w:ascii="Calibri" w:hAnsi="Calibri" w:cs="Calibri"/>
          <w:lang w:val="it"/>
        </w:rPr>
        <w:t>efof.ftp.infomaniak.com port: 21</w:t>
      </w:r>
    </w:p>
    <w:p w:rsidR="000D4B08" w:rsidRDefault="000D4B08" w:rsidP="000D4B0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User</w:t>
      </w:r>
    </w:p>
    <w:p w:rsidR="009C3309" w:rsidRPr="000D4B08" w:rsidRDefault="00F6415F" w:rsidP="000D4B0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efof_i16lazmat</w:t>
      </w:r>
    </w:p>
    <w:p w:rsidR="000D4B08" w:rsidRDefault="000D4B08" w:rsidP="000D4B0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Pass</w:t>
      </w:r>
    </w:p>
    <w:p w:rsidR="009C3309" w:rsidRPr="000D4B08" w:rsidRDefault="00F6415F" w:rsidP="000D4B0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Alloggi</w:t>
      </w:r>
      <w:r w:rsidR="009C3309" w:rsidRPr="000D4B08">
        <w:rPr>
          <w:rFonts w:ascii="Calibri" w:hAnsi="Calibri" w:cs="Calibri"/>
          <w:lang w:val="it"/>
        </w:rPr>
        <w:t>_Admin_2019</w:t>
      </w:r>
    </w:p>
    <w:p w:rsidR="000D4B08" w:rsidRDefault="000D4B08" w:rsidP="000D4B0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Path</w:t>
      </w:r>
    </w:p>
    <w:p w:rsidR="009C3309" w:rsidRPr="000D4B08" w:rsidRDefault="009C3309" w:rsidP="000D4B0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 w:rsidRPr="000D4B08">
        <w:rPr>
          <w:rFonts w:ascii="Calibri" w:hAnsi="Calibri" w:cs="Calibri"/>
          <w:lang w:val="it"/>
        </w:rPr>
        <w:t>/users/gestio</w:t>
      </w:r>
      <w:r w:rsidR="00F6415F">
        <w:rPr>
          <w:rFonts w:ascii="Calibri" w:hAnsi="Calibri" w:cs="Calibri"/>
          <w:lang w:val="it"/>
        </w:rPr>
        <w:t>nealloggi</w:t>
      </w:r>
      <w:r w:rsidRPr="000D4B08">
        <w:rPr>
          <w:rFonts w:ascii="Calibri" w:hAnsi="Calibri" w:cs="Calibri"/>
          <w:lang w:val="it"/>
        </w:rPr>
        <w:t>2019</w:t>
      </w:r>
    </w:p>
    <w:p w:rsidR="009C3309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p w:rsidR="009C3309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MySql:</w:t>
      </w:r>
    </w:p>
    <w:p w:rsidR="000D4B08" w:rsidRDefault="00F02772" w:rsidP="000D4B0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 w:rsidRPr="000D4B08">
        <w:rPr>
          <w:rFonts w:ascii="Calibri" w:hAnsi="Calibri" w:cs="Calibri"/>
          <w:lang w:val="it"/>
        </w:rPr>
        <w:t>Server</w:t>
      </w:r>
    </w:p>
    <w:p w:rsidR="009C3309" w:rsidRPr="000D4B08" w:rsidRDefault="009C3309" w:rsidP="000D4B08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 w:rsidRPr="000D4B08">
        <w:rPr>
          <w:rFonts w:ascii="Calibri" w:hAnsi="Calibri" w:cs="Calibri"/>
          <w:lang w:val="it"/>
        </w:rPr>
        <w:t>efof.myd.infomaniak.com</w:t>
      </w:r>
    </w:p>
    <w:p w:rsidR="000D4B08" w:rsidRDefault="000D4B08" w:rsidP="000D4B0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User</w:t>
      </w:r>
    </w:p>
    <w:p w:rsidR="00222A10" w:rsidRPr="000D4B08" w:rsidRDefault="00F6415F" w:rsidP="000D4B08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efof_i16lazmat</w:t>
      </w:r>
    </w:p>
    <w:p w:rsidR="000D4B08" w:rsidRDefault="000D4B08" w:rsidP="000D4B0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Pass</w:t>
      </w:r>
    </w:p>
    <w:p w:rsidR="00222A10" w:rsidRPr="000D4B08" w:rsidRDefault="00F6415F" w:rsidP="000D4B08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Alloggi</w:t>
      </w:r>
      <w:r w:rsidR="00CA26E0" w:rsidRPr="000D4B08">
        <w:rPr>
          <w:rFonts w:ascii="Calibri" w:hAnsi="Calibri" w:cs="Calibri"/>
          <w:lang w:val="it"/>
        </w:rPr>
        <w:t>_Admin</w:t>
      </w:r>
      <w:r w:rsidR="00222A10" w:rsidRPr="000D4B08">
        <w:rPr>
          <w:rFonts w:ascii="Calibri" w:hAnsi="Calibri" w:cs="Calibri"/>
          <w:lang w:val="it"/>
        </w:rPr>
        <w:t>2019</w:t>
      </w:r>
    </w:p>
    <w:p w:rsidR="000D4B08" w:rsidRDefault="000D4B08" w:rsidP="000D4B0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Database</w:t>
      </w:r>
    </w:p>
    <w:p w:rsidR="009C3309" w:rsidRPr="000D4B08" w:rsidRDefault="00F6415F" w:rsidP="000D4B08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efof_i16lazmat</w:t>
      </w:r>
    </w:p>
    <w:p w:rsidR="000D4B08" w:rsidRDefault="000D4B08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p w:rsidR="009C3309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phpmyadmin:</w:t>
      </w:r>
    </w:p>
    <w:p w:rsidR="009C3309" w:rsidRPr="000D4B08" w:rsidRDefault="009C3309" w:rsidP="000D4B0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hyperlink r:id="rId5" w:history="1">
        <w:r w:rsidRPr="000D4B08">
          <w:rPr>
            <w:rFonts w:ascii="Calibri" w:hAnsi="Calibri" w:cs="Calibri"/>
            <w:lang w:val="it"/>
          </w:rPr>
          <w:t>https://h2-phpmyadmin.infomaniak.ch/MySQLAdmin/</w:t>
        </w:r>
      </w:hyperlink>
    </w:p>
    <w:p w:rsidR="000D4B08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URL: </w:t>
      </w:r>
    </w:p>
    <w:p w:rsidR="009C3309" w:rsidRPr="000D4B08" w:rsidRDefault="009C3309" w:rsidP="000D4B0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 w:rsidRPr="000D4B08">
        <w:rPr>
          <w:rFonts w:ascii="Calibri" w:hAnsi="Calibri" w:cs="Calibri"/>
          <w:lang w:val="it"/>
        </w:rPr>
        <w:t>http://samtinfo.ch/gestione</w:t>
      </w:r>
      <w:r w:rsidR="00F6415F">
        <w:rPr>
          <w:rFonts w:ascii="Calibri" w:hAnsi="Calibri" w:cs="Calibri"/>
          <w:lang w:val="it"/>
        </w:rPr>
        <w:t>alloggi</w:t>
      </w:r>
      <w:bookmarkStart w:id="0" w:name="_GoBack"/>
      <w:bookmarkEnd w:id="0"/>
      <w:r w:rsidRPr="000D4B08">
        <w:rPr>
          <w:rFonts w:ascii="Calibri" w:hAnsi="Calibri" w:cs="Calibri"/>
          <w:lang w:val="it"/>
        </w:rPr>
        <w:t>2019</w:t>
      </w:r>
    </w:p>
    <w:p w:rsidR="000D4B08" w:rsidRDefault="000D4B08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p w:rsidR="009C3309" w:rsidRDefault="000D4B08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V</w:t>
      </w:r>
      <w:r w:rsidR="009C3309">
        <w:rPr>
          <w:rFonts w:ascii="Calibri" w:hAnsi="Calibri" w:cs="Calibri"/>
          <w:lang w:val="it"/>
        </w:rPr>
        <w:t>ersione PHP: 7.2</w:t>
      </w:r>
    </w:p>
    <w:p w:rsidR="00F02772" w:rsidRPr="00222A10" w:rsidRDefault="00222A10" w:rsidP="00222A1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Ciao, buon lavoro</w:t>
      </w:r>
    </w:p>
    <w:sectPr w:rsidR="00F02772" w:rsidRPr="00222A10" w:rsidSect="00F0277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4B3B"/>
    <w:multiLevelType w:val="hybridMultilevel"/>
    <w:tmpl w:val="A80C4C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4E63"/>
    <w:multiLevelType w:val="hybridMultilevel"/>
    <w:tmpl w:val="BD1A079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6529C"/>
    <w:multiLevelType w:val="hybridMultilevel"/>
    <w:tmpl w:val="E82471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C4CBE"/>
    <w:multiLevelType w:val="hybridMultilevel"/>
    <w:tmpl w:val="ACA6F5E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09"/>
    <w:rsid w:val="000D4B08"/>
    <w:rsid w:val="00222A10"/>
    <w:rsid w:val="005236D6"/>
    <w:rsid w:val="00652666"/>
    <w:rsid w:val="009C3309"/>
    <w:rsid w:val="009D4B3D"/>
    <w:rsid w:val="00BD26E5"/>
    <w:rsid w:val="00CA26E0"/>
    <w:rsid w:val="00F02772"/>
    <w:rsid w:val="00F6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E6776"/>
  <w15:chartTrackingRefBased/>
  <w15:docId w15:val="{05D92FD3-78B0-493F-BECC-1D28F71B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C330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D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2-phpmyadmin.infomaniak.ch/MySQL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86C50CEF.dotm</Template>
  <TotalTime>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Montalbetti</dc:creator>
  <cp:keywords/>
  <dc:description/>
  <cp:lastModifiedBy>Guido Montalbetti</cp:lastModifiedBy>
  <cp:revision>3</cp:revision>
  <dcterms:created xsi:type="dcterms:W3CDTF">2019-10-04T13:12:00Z</dcterms:created>
  <dcterms:modified xsi:type="dcterms:W3CDTF">2019-10-04T13:15:00Z</dcterms:modified>
</cp:coreProperties>
</file>